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A7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4227"/>
    <w:rsid w:val="000558D3"/>
    <w:rsid w:val="000573ED"/>
    <w:rsid w:val="00057E0F"/>
    <w:rsid w:val="00063A7A"/>
    <w:rsid w:val="0006733C"/>
    <w:rsid w:val="00070EC0"/>
    <w:rsid w:val="000718C3"/>
    <w:rsid w:val="00076DD2"/>
    <w:rsid w:val="00077898"/>
    <w:rsid w:val="00096647"/>
    <w:rsid w:val="00096B85"/>
    <w:rsid w:val="000A5FB2"/>
    <w:rsid w:val="000B01C4"/>
    <w:rsid w:val="000B0DB8"/>
    <w:rsid w:val="000B37D5"/>
    <w:rsid w:val="000B5C1E"/>
    <w:rsid w:val="000B6648"/>
    <w:rsid w:val="000D7DBF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342B"/>
    <w:rsid w:val="00364BF7"/>
    <w:rsid w:val="00364F00"/>
    <w:rsid w:val="003849A4"/>
    <w:rsid w:val="00385119"/>
    <w:rsid w:val="00387BF4"/>
    <w:rsid w:val="00393DBF"/>
    <w:rsid w:val="003A5B2A"/>
    <w:rsid w:val="003B4A55"/>
    <w:rsid w:val="003B5071"/>
    <w:rsid w:val="003D456D"/>
    <w:rsid w:val="003E4BA7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3E8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97D98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6F48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97848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3E60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0BF2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352B8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16F65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051C"/>
    <w:rsid w:val="00FA6E22"/>
    <w:rsid w:val="00FB39DC"/>
    <w:rsid w:val="00FC02CC"/>
    <w:rsid w:val="00FC45EA"/>
    <w:rsid w:val="00FC5A02"/>
    <w:rsid w:val="00FD293C"/>
    <w:rsid w:val="00FD60F0"/>
    <w:rsid w:val="00FD6EC4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00454"/>
  <w15:docId w15:val="{E464AF48-52F5-4795-830E-40D77FF8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63rn\Documents\copy%20of%20sw%20docs\process%20artifact%20review\latest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22B61557574B2BBBACE04F3F700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20331-DBDE-45C4-AACA-52E2D3D39601}"/>
      </w:docPartPr>
      <w:docPartBody>
        <w:p w:rsidR="003C60C7" w:rsidRDefault="00D965A4">
          <w:pPr>
            <w:pStyle w:val="6B22B61557574B2BBBACE04F3F7004FE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A4"/>
    <w:rsid w:val="002C19CF"/>
    <w:rsid w:val="00311DB6"/>
    <w:rsid w:val="003C60C7"/>
    <w:rsid w:val="00483C68"/>
    <w:rsid w:val="0093387C"/>
    <w:rsid w:val="00D9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B22B61557574B2BBBACE04F3F7004FE">
    <w:name w:val="6B22B61557574B2BBBACE04F3F700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2A732C-A9D7-477B-B038-7617EC86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92</TotalTime>
  <Pages>14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7994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Matt Leser</cp:lastModifiedBy>
  <cp:revision>10</cp:revision>
  <cp:lastPrinted>2014-12-17T17:01:00Z</cp:lastPrinted>
  <dcterms:created xsi:type="dcterms:W3CDTF">2015-08-04T13:33:00Z</dcterms:created>
  <dcterms:modified xsi:type="dcterms:W3CDTF">2017-02-09T18:50:00Z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AssiHiFrq</vt:lpwstr>
  </property>
  <property fmtid="{D5CDD505-2E9C-101B-9397-08002B2CF9AE}" pid="3" name="Template Version">
    <vt:lpwstr>EA4 01.00.00</vt:lpwstr>
  </property>
  <property fmtid="{D5CDD505-2E9C-101B-9397-08002B2CF9AE}" pid="4" name="Release Date">
    <vt:lpwstr>August 04,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Kathleen Creager</vt:lpwstr>
  </property>
  <property fmtid="{D5CDD505-2E9C-101B-9397-08002B2CF9AE}" pid="7" name="Prepared for Group">
    <vt:lpwstr>Software Engineering</vt:lpwstr>
  </property>
</Properties>
</file>