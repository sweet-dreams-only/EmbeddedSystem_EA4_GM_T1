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yakrishnan Thundathil">
    <w15:presenceInfo w15:providerId="AD" w15:userId="S-1-5-21-1993528211-2586143117-3253031534-35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37D5"/>
    <w:rsid w:val="000B5C1E"/>
    <w:rsid w:val="000B6648"/>
    <w:rsid w:val="000B7974"/>
    <w:rsid w:val="000C02C8"/>
    <w:rsid w:val="000C48A0"/>
    <w:rsid w:val="000C5C46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0AED"/>
    <w:rsid w:val="0012589C"/>
    <w:rsid w:val="0012696E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A7DB1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6622"/>
    <w:rsid w:val="001F7A45"/>
    <w:rsid w:val="00203950"/>
    <w:rsid w:val="0020634C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3A0B"/>
    <w:rsid w:val="002905EB"/>
    <w:rsid w:val="002A39A5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6263"/>
    <w:rsid w:val="00347652"/>
    <w:rsid w:val="00361921"/>
    <w:rsid w:val="00362B86"/>
    <w:rsid w:val="00362CE5"/>
    <w:rsid w:val="003639F3"/>
    <w:rsid w:val="00363FC9"/>
    <w:rsid w:val="00364BF7"/>
    <w:rsid w:val="00364F00"/>
    <w:rsid w:val="003849A4"/>
    <w:rsid w:val="00385119"/>
    <w:rsid w:val="00387BF4"/>
    <w:rsid w:val="00393DBF"/>
    <w:rsid w:val="003A493E"/>
    <w:rsid w:val="003A5B2A"/>
    <w:rsid w:val="003A7A41"/>
    <w:rsid w:val="003B27AB"/>
    <w:rsid w:val="003B4A55"/>
    <w:rsid w:val="003C0C9C"/>
    <w:rsid w:val="003C5EDA"/>
    <w:rsid w:val="003D456D"/>
    <w:rsid w:val="003F040B"/>
    <w:rsid w:val="003F18D9"/>
    <w:rsid w:val="003F3205"/>
    <w:rsid w:val="00401A9E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D7D6D"/>
    <w:rsid w:val="004E39D0"/>
    <w:rsid w:val="004F3C64"/>
    <w:rsid w:val="00507960"/>
    <w:rsid w:val="00510DB3"/>
    <w:rsid w:val="00514FCB"/>
    <w:rsid w:val="005200B6"/>
    <w:rsid w:val="0052332D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27DA"/>
    <w:rsid w:val="005B3586"/>
    <w:rsid w:val="005B6300"/>
    <w:rsid w:val="005B6345"/>
    <w:rsid w:val="005C0842"/>
    <w:rsid w:val="005C3AC2"/>
    <w:rsid w:val="005C5C18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5267"/>
    <w:rsid w:val="00646455"/>
    <w:rsid w:val="00660449"/>
    <w:rsid w:val="00665E4E"/>
    <w:rsid w:val="00667AE7"/>
    <w:rsid w:val="00673A6E"/>
    <w:rsid w:val="0067654E"/>
    <w:rsid w:val="006771E1"/>
    <w:rsid w:val="006811FF"/>
    <w:rsid w:val="00681E5A"/>
    <w:rsid w:val="006845E9"/>
    <w:rsid w:val="00686ED4"/>
    <w:rsid w:val="00690F81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12A2"/>
    <w:rsid w:val="007D326F"/>
    <w:rsid w:val="007E00D7"/>
    <w:rsid w:val="007E0373"/>
    <w:rsid w:val="007E1C02"/>
    <w:rsid w:val="007E4EF4"/>
    <w:rsid w:val="007E625F"/>
    <w:rsid w:val="007E6421"/>
    <w:rsid w:val="007F4E8C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51CF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0D55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1A33"/>
    <w:rsid w:val="00957855"/>
    <w:rsid w:val="00964105"/>
    <w:rsid w:val="009643A3"/>
    <w:rsid w:val="00967CCA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03B1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503C2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0748"/>
    <w:rsid w:val="00C145F2"/>
    <w:rsid w:val="00C170E5"/>
    <w:rsid w:val="00C22169"/>
    <w:rsid w:val="00C22A00"/>
    <w:rsid w:val="00C2356B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1932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390C"/>
    <w:rsid w:val="00D06A61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456E0"/>
    <w:rsid w:val="00D51275"/>
    <w:rsid w:val="00D57071"/>
    <w:rsid w:val="00D57F9F"/>
    <w:rsid w:val="00D60445"/>
    <w:rsid w:val="00D70B1D"/>
    <w:rsid w:val="00D70D96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84D08"/>
    <w:rsid w:val="00E84FCD"/>
    <w:rsid w:val="00E8577F"/>
    <w:rsid w:val="00E9004B"/>
    <w:rsid w:val="00EB1228"/>
    <w:rsid w:val="00EB2D9F"/>
    <w:rsid w:val="00ED3D2B"/>
    <w:rsid w:val="00EE263E"/>
    <w:rsid w:val="00EE26AB"/>
    <w:rsid w:val="00EE3BBC"/>
    <w:rsid w:val="00EF190F"/>
    <w:rsid w:val="00F1257A"/>
    <w:rsid w:val="00F33BD1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B485A"/>
    <w:rsid w:val="00FC02CC"/>
    <w:rsid w:val="00FC0CD9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D48CD"/>
  <w15:docId w15:val="{C64EF5E6-895D-4D09-AA1C-5B0F47B5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D7E54"/>
    <w:rsid w:val="001B028B"/>
    <w:rsid w:val="00303E96"/>
    <w:rsid w:val="004A09CC"/>
    <w:rsid w:val="006109B7"/>
    <w:rsid w:val="00653BC6"/>
    <w:rsid w:val="006B37DE"/>
    <w:rsid w:val="006C58E1"/>
    <w:rsid w:val="00705F70"/>
    <w:rsid w:val="0072624C"/>
    <w:rsid w:val="00777DE9"/>
    <w:rsid w:val="00785C66"/>
    <w:rsid w:val="007C672A"/>
    <w:rsid w:val="008B259E"/>
    <w:rsid w:val="009153D7"/>
    <w:rsid w:val="00953062"/>
    <w:rsid w:val="0098101A"/>
    <w:rsid w:val="00983464"/>
    <w:rsid w:val="00A67290"/>
    <w:rsid w:val="00A75A22"/>
    <w:rsid w:val="00B26EFC"/>
    <w:rsid w:val="00BD7ABA"/>
    <w:rsid w:val="00C42526"/>
    <w:rsid w:val="00E077FC"/>
    <w:rsid w:val="00E26D67"/>
    <w:rsid w:val="00EC2C4A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C9B2CAA-5174-4F62-A320-016B4C9B2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12</TotalTime>
  <Pages>15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8680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Jayakrishnan Thundathil</cp:lastModifiedBy>
  <cp:revision>15</cp:revision>
  <cp:lastPrinted>2014-12-17T17:01:00Z</cp:lastPrinted>
  <dcterms:created xsi:type="dcterms:W3CDTF">2016-04-06T19:34:00Z</dcterms:created>
  <dcterms:modified xsi:type="dcterms:W3CDTF">2017-02-10T16:23:00Z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