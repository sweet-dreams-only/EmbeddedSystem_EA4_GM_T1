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72767"/>
    <w:multiLevelType w:val="hybridMultilevel"/>
    <w:tmpl w:val="B9F0C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  <w15:person w15:author="Ramachandran M G.">
    <w15:presenceInfo w15:providerId="None" w15:userId="Ramachandran M G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A8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43EC0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A7C2B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0E6C50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60A4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C52E5"/>
    <w:rsid w:val="001D2F1D"/>
    <w:rsid w:val="001D6053"/>
    <w:rsid w:val="001E4877"/>
    <w:rsid w:val="001F0A02"/>
    <w:rsid w:val="001F7A45"/>
    <w:rsid w:val="00203950"/>
    <w:rsid w:val="00204C31"/>
    <w:rsid w:val="00206564"/>
    <w:rsid w:val="00210877"/>
    <w:rsid w:val="00213F47"/>
    <w:rsid w:val="00216E0A"/>
    <w:rsid w:val="00217199"/>
    <w:rsid w:val="0022572C"/>
    <w:rsid w:val="00226086"/>
    <w:rsid w:val="00231E5C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2E8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C6215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389F"/>
    <w:rsid w:val="00314939"/>
    <w:rsid w:val="00323AE4"/>
    <w:rsid w:val="003267EF"/>
    <w:rsid w:val="00326A13"/>
    <w:rsid w:val="00327A5B"/>
    <w:rsid w:val="0033002E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3F7727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30B9"/>
    <w:rsid w:val="00496E7C"/>
    <w:rsid w:val="00497491"/>
    <w:rsid w:val="004A0EA5"/>
    <w:rsid w:val="004A3AD6"/>
    <w:rsid w:val="004C11B2"/>
    <w:rsid w:val="004C1331"/>
    <w:rsid w:val="004D0FAD"/>
    <w:rsid w:val="004D5D37"/>
    <w:rsid w:val="004E39D0"/>
    <w:rsid w:val="004F3C64"/>
    <w:rsid w:val="004F6E0E"/>
    <w:rsid w:val="00502BA1"/>
    <w:rsid w:val="00507960"/>
    <w:rsid w:val="00510DB3"/>
    <w:rsid w:val="00514FCB"/>
    <w:rsid w:val="005200B6"/>
    <w:rsid w:val="0052698A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0D3F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638"/>
    <w:rsid w:val="00601D3E"/>
    <w:rsid w:val="0060359A"/>
    <w:rsid w:val="006041A1"/>
    <w:rsid w:val="006114E3"/>
    <w:rsid w:val="00614D08"/>
    <w:rsid w:val="006171B3"/>
    <w:rsid w:val="006224AE"/>
    <w:rsid w:val="00631A04"/>
    <w:rsid w:val="00633FE1"/>
    <w:rsid w:val="00635297"/>
    <w:rsid w:val="006374FA"/>
    <w:rsid w:val="00646455"/>
    <w:rsid w:val="00660449"/>
    <w:rsid w:val="00665E4E"/>
    <w:rsid w:val="00667AE7"/>
    <w:rsid w:val="00673742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7CE5"/>
    <w:rsid w:val="00751961"/>
    <w:rsid w:val="0075721A"/>
    <w:rsid w:val="00765195"/>
    <w:rsid w:val="00767585"/>
    <w:rsid w:val="00770295"/>
    <w:rsid w:val="0077324E"/>
    <w:rsid w:val="00773CA8"/>
    <w:rsid w:val="00784FF5"/>
    <w:rsid w:val="00786BDF"/>
    <w:rsid w:val="007876E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B2E"/>
    <w:rsid w:val="007E1C02"/>
    <w:rsid w:val="007E2B31"/>
    <w:rsid w:val="007E4EF4"/>
    <w:rsid w:val="007E625F"/>
    <w:rsid w:val="007E6421"/>
    <w:rsid w:val="007F22C9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734A1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25C7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6F82"/>
    <w:rsid w:val="0092752F"/>
    <w:rsid w:val="00930893"/>
    <w:rsid w:val="009318C4"/>
    <w:rsid w:val="009358E8"/>
    <w:rsid w:val="009374A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6EB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9782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27F4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044"/>
    <w:rsid w:val="00AF7DDD"/>
    <w:rsid w:val="00B0024F"/>
    <w:rsid w:val="00B04777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2CE"/>
    <w:rsid w:val="00B647EA"/>
    <w:rsid w:val="00B72FDD"/>
    <w:rsid w:val="00B7561A"/>
    <w:rsid w:val="00B758D2"/>
    <w:rsid w:val="00B81B39"/>
    <w:rsid w:val="00B81C1B"/>
    <w:rsid w:val="00B85D5F"/>
    <w:rsid w:val="00B92F19"/>
    <w:rsid w:val="00B9722C"/>
    <w:rsid w:val="00BA089B"/>
    <w:rsid w:val="00BA0D62"/>
    <w:rsid w:val="00BA4229"/>
    <w:rsid w:val="00BA5041"/>
    <w:rsid w:val="00BA7BCD"/>
    <w:rsid w:val="00BB166E"/>
    <w:rsid w:val="00BB4210"/>
    <w:rsid w:val="00BC45C7"/>
    <w:rsid w:val="00BC6B0F"/>
    <w:rsid w:val="00BD0EED"/>
    <w:rsid w:val="00BD17E2"/>
    <w:rsid w:val="00BD2498"/>
    <w:rsid w:val="00BD29F5"/>
    <w:rsid w:val="00BD409B"/>
    <w:rsid w:val="00BD7322"/>
    <w:rsid w:val="00BE7F06"/>
    <w:rsid w:val="00BF5242"/>
    <w:rsid w:val="00C01B4C"/>
    <w:rsid w:val="00C0276C"/>
    <w:rsid w:val="00C04F32"/>
    <w:rsid w:val="00C145F2"/>
    <w:rsid w:val="00C22A00"/>
    <w:rsid w:val="00C2356B"/>
    <w:rsid w:val="00C36DB7"/>
    <w:rsid w:val="00C373E0"/>
    <w:rsid w:val="00C375E8"/>
    <w:rsid w:val="00C4179D"/>
    <w:rsid w:val="00C53F02"/>
    <w:rsid w:val="00C54CBD"/>
    <w:rsid w:val="00C62193"/>
    <w:rsid w:val="00C642B0"/>
    <w:rsid w:val="00C64761"/>
    <w:rsid w:val="00C66E29"/>
    <w:rsid w:val="00C70668"/>
    <w:rsid w:val="00C71EF8"/>
    <w:rsid w:val="00C728E9"/>
    <w:rsid w:val="00C73277"/>
    <w:rsid w:val="00C73B1C"/>
    <w:rsid w:val="00C7430F"/>
    <w:rsid w:val="00C74FE6"/>
    <w:rsid w:val="00C77D0E"/>
    <w:rsid w:val="00C8041D"/>
    <w:rsid w:val="00C845F5"/>
    <w:rsid w:val="00C848C3"/>
    <w:rsid w:val="00C93030"/>
    <w:rsid w:val="00CA5A53"/>
    <w:rsid w:val="00CA5BBE"/>
    <w:rsid w:val="00CB03C3"/>
    <w:rsid w:val="00CB0B31"/>
    <w:rsid w:val="00CB724F"/>
    <w:rsid w:val="00CC44B7"/>
    <w:rsid w:val="00CC6EFC"/>
    <w:rsid w:val="00CD0E57"/>
    <w:rsid w:val="00CD6F44"/>
    <w:rsid w:val="00CE1AE1"/>
    <w:rsid w:val="00CF089D"/>
    <w:rsid w:val="00CF0E43"/>
    <w:rsid w:val="00CF107F"/>
    <w:rsid w:val="00CF2A9A"/>
    <w:rsid w:val="00CF5BE3"/>
    <w:rsid w:val="00D00A39"/>
    <w:rsid w:val="00D06641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1A6C"/>
    <w:rsid w:val="00DB213C"/>
    <w:rsid w:val="00DB3C1D"/>
    <w:rsid w:val="00DC0959"/>
    <w:rsid w:val="00DC598C"/>
    <w:rsid w:val="00DD3B65"/>
    <w:rsid w:val="00DE23CE"/>
    <w:rsid w:val="00DE2FDE"/>
    <w:rsid w:val="00DF4415"/>
    <w:rsid w:val="00DF7B2F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6558"/>
    <w:rsid w:val="00E61FD9"/>
    <w:rsid w:val="00E6550B"/>
    <w:rsid w:val="00E70E65"/>
    <w:rsid w:val="00E9004B"/>
    <w:rsid w:val="00EB1228"/>
    <w:rsid w:val="00ED3D2B"/>
    <w:rsid w:val="00ED3DDA"/>
    <w:rsid w:val="00EE263E"/>
    <w:rsid w:val="00EE26AB"/>
    <w:rsid w:val="00EE3BBC"/>
    <w:rsid w:val="00EF190F"/>
    <w:rsid w:val="00EF4117"/>
    <w:rsid w:val="00F1257A"/>
    <w:rsid w:val="00F33BD1"/>
    <w:rsid w:val="00F34608"/>
    <w:rsid w:val="00F36729"/>
    <w:rsid w:val="00F36CC2"/>
    <w:rsid w:val="00F417BB"/>
    <w:rsid w:val="00F4318C"/>
    <w:rsid w:val="00F43F8E"/>
    <w:rsid w:val="00F51C8D"/>
    <w:rsid w:val="00F56F9A"/>
    <w:rsid w:val="00F602B0"/>
    <w:rsid w:val="00F62F16"/>
    <w:rsid w:val="00F64F30"/>
    <w:rsid w:val="00F651F5"/>
    <w:rsid w:val="00F727CE"/>
    <w:rsid w:val="00F737FE"/>
    <w:rsid w:val="00F90FCC"/>
    <w:rsid w:val="00F91518"/>
    <w:rsid w:val="00F95E33"/>
    <w:rsid w:val="00FB1B4C"/>
    <w:rsid w:val="00FB39DC"/>
    <w:rsid w:val="00FC02CC"/>
    <w:rsid w:val="00FC45EA"/>
    <w:rsid w:val="00FC5A02"/>
    <w:rsid w:val="00FD293C"/>
    <w:rsid w:val="00FD60F0"/>
    <w:rsid w:val="00FE2B57"/>
    <w:rsid w:val="00FE4A8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981510"/>
  <w15:docId w15:val="{2D5522B1-DA01-450C-8D20-B833063D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44A_HowDet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B78176A5B3411CBA0B5565809AC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C1D4-C3BE-475E-8954-8B1CC2A0A3F7}"/>
      </w:docPartPr>
      <w:docPartBody>
        <w:p w:rsidR="00812E19" w:rsidRDefault="00A5766D">
          <w:pPr>
            <w:pStyle w:val="06B78176A5B3411CBA0B5565809ACE3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66D"/>
    <w:rsid w:val="00222FA2"/>
    <w:rsid w:val="005A2B9B"/>
    <w:rsid w:val="00605A1C"/>
    <w:rsid w:val="006C6E98"/>
    <w:rsid w:val="00805651"/>
    <w:rsid w:val="00812E19"/>
    <w:rsid w:val="00A54D4E"/>
    <w:rsid w:val="00A5766D"/>
    <w:rsid w:val="00B21DBB"/>
    <w:rsid w:val="00D43B36"/>
    <w:rsid w:val="00F553F1"/>
    <w:rsid w:val="00FA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B78176A5B3411CBA0B5565809ACE37">
    <w:name w:val="06B78176A5B3411CBA0B5565809AC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C4D7B6C3-543B-4C99-B6A4-86A20EAD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</Template>
  <TotalTime>20</TotalTime>
  <Pages>13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7438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Ramachandran M G.</cp:lastModifiedBy>
  <cp:revision>20</cp:revision>
  <cp:lastPrinted>2014-12-17T17:01:00Z</cp:lastPrinted>
  <dcterms:created xsi:type="dcterms:W3CDTF">2016-02-15T20:13:00Z</dcterms:created>
  <dcterms:modified xsi:type="dcterms:W3CDTF">2016-12-01T06:24:00Z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