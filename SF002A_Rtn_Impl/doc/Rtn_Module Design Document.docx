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machandran M G.">
    <w15:presenceInfo w15:providerId="None" w15:userId="Ramachandran M G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41"/>
    <w:rsid w:val="000040A2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812BD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74047"/>
    <w:rsid w:val="00282D96"/>
    <w:rsid w:val="00286C66"/>
    <w:rsid w:val="002871AC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C4FC9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303E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76E9D"/>
    <w:rsid w:val="00480A9D"/>
    <w:rsid w:val="00482BAD"/>
    <w:rsid w:val="004863BF"/>
    <w:rsid w:val="004901DC"/>
    <w:rsid w:val="004907B4"/>
    <w:rsid w:val="00496E7C"/>
    <w:rsid w:val="00497491"/>
    <w:rsid w:val="004A0EA5"/>
    <w:rsid w:val="004A3AD6"/>
    <w:rsid w:val="004C1331"/>
    <w:rsid w:val="004D0FAD"/>
    <w:rsid w:val="004D5D37"/>
    <w:rsid w:val="004D5DDA"/>
    <w:rsid w:val="004E39D0"/>
    <w:rsid w:val="004E42B6"/>
    <w:rsid w:val="004F3C64"/>
    <w:rsid w:val="00507960"/>
    <w:rsid w:val="00510DB3"/>
    <w:rsid w:val="00514FCB"/>
    <w:rsid w:val="005200B6"/>
    <w:rsid w:val="00527EC6"/>
    <w:rsid w:val="00531B8C"/>
    <w:rsid w:val="005329FE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1C52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2D7D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19F2"/>
    <w:rsid w:val="00784FF5"/>
    <w:rsid w:val="00786BDF"/>
    <w:rsid w:val="007A0728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A4055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2657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172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7764B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45EB"/>
    <w:rsid w:val="00BC6B0F"/>
    <w:rsid w:val="00BD17E2"/>
    <w:rsid w:val="00BD29F5"/>
    <w:rsid w:val="00BD7322"/>
    <w:rsid w:val="00BE706D"/>
    <w:rsid w:val="00BE7F06"/>
    <w:rsid w:val="00BF5242"/>
    <w:rsid w:val="00C0276C"/>
    <w:rsid w:val="00C04F32"/>
    <w:rsid w:val="00C12D2D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1136"/>
    <w:rsid w:val="00C93030"/>
    <w:rsid w:val="00CA13EB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5041"/>
    <w:rsid w:val="00D16229"/>
    <w:rsid w:val="00D229A6"/>
    <w:rsid w:val="00D23CB7"/>
    <w:rsid w:val="00D26802"/>
    <w:rsid w:val="00D30924"/>
    <w:rsid w:val="00D3133B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7400B"/>
    <w:rsid w:val="00E9004B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4E93"/>
    <w:rsid w:val="00F95E33"/>
    <w:rsid w:val="00FB39DC"/>
    <w:rsid w:val="00FC02CC"/>
    <w:rsid w:val="00FC45EA"/>
    <w:rsid w:val="00FC4E33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002260"/>
  <w15:docId w15:val="{85206AB2-3C9E-4AE9-9067-E4C6D5CB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zkys7\Documents\SoftwareLifeCycle_04.01.00\Module%20Design%20and%20Coding\MDD%20Template%20EA4%2001.00.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67E28F9094581B2B9727D8BFC8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EFA55-A3EF-4EFC-80F1-846B36B8DEA0}"/>
      </w:docPartPr>
      <w:docPartBody>
        <w:p w:rsidR="00027930" w:rsidRDefault="00220BCE">
          <w:pPr>
            <w:pStyle w:val="66667E28F9094581B2B9727D8BFC8AC7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BCE"/>
    <w:rsid w:val="00027930"/>
    <w:rsid w:val="001C3325"/>
    <w:rsid w:val="00220BCE"/>
    <w:rsid w:val="00360DDB"/>
    <w:rsid w:val="009B5D4E"/>
    <w:rsid w:val="00A660D7"/>
    <w:rsid w:val="00F7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667E28F9094581B2B9727D8BFC8AC7">
    <w:name w:val="66667E28F9094581B2B9727D8BFC8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D358462-B0BC-4709-B5E7-D361F8A26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01.00.00</Template>
  <TotalTime>66</TotalTime>
  <Pages>13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5515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Michael Story</dc:creator>
  <cp:lastModifiedBy>Ramachandran M G.</cp:lastModifiedBy>
  <cp:revision>20</cp:revision>
  <cp:lastPrinted>2014-12-17T17:01:00Z</cp:lastPrinted>
  <dcterms:created xsi:type="dcterms:W3CDTF">2015-06-30T15:05:00Z</dcterms:created>
  <dcterms:modified xsi:type="dcterms:W3CDTF">2016-11-30T11:20:00Z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