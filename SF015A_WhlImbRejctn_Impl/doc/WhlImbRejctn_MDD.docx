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8A41626"/>
    <w:multiLevelType w:val="hybridMultilevel"/>
    <w:tmpl w:val="5E88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6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265DE"/>
    <w:rsid w:val="00030567"/>
    <w:rsid w:val="00030607"/>
    <w:rsid w:val="000318E7"/>
    <w:rsid w:val="00034CF6"/>
    <w:rsid w:val="00040F83"/>
    <w:rsid w:val="0004234C"/>
    <w:rsid w:val="000429C7"/>
    <w:rsid w:val="00044B01"/>
    <w:rsid w:val="000515DF"/>
    <w:rsid w:val="00052A9E"/>
    <w:rsid w:val="000558D3"/>
    <w:rsid w:val="000573ED"/>
    <w:rsid w:val="00057E0F"/>
    <w:rsid w:val="000623F7"/>
    <w:rsid w:val="00063A7A"/>
    <w:rsid w:val="0006733C"/>
    <w:rsid w:val="000718C3"/>
    <w:rsid w:val="00076DD2"/>
    <w:rsid w:val="00080018"/>
    <w:rsid w:val="00090973"/>
    <w:rsid w:val="00096B85"/>
    <w:rsid w:val="00096E21"/>
    <w:rsid w:val="00096F8D"/>
    <w:rsid w:val="000A5AA5"/>
    <w:rsid w:val="000A5FB2"/>
    <w:rsid w:val="000B01C4"/>
    <w:rsid w:val="000B0DB8"/>
    <w:rsid w:val="000B37D5"/>
    <w:rsid w:val="000B5C1E"/>
    <w:rsid w:val="000B6648"/>
    <w:rsid w:val="000B7837"/>
    <w:rsid w:val="000C02C8"/>
    <w:rsid w:val="000C48A0"/>
    <w:rsid w:val="000C7433"/>
    <w:rsid w:val="000D3EFC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537F"/>
    <w:rsid w:val="001161D2"/>
    <w:rsid w:val="00120AED"/>
    <w:rsid w:val="0012589C"/>
    <w:rsid w:val="0012696E"/>
    <w:rsid w:val="001278D4"/>
    <w:rsid w:val="00131D7B"/>
    <w:rsid w:val="00133350"/>
    <w:rsid w:val="00135743"/>
    <w:rsid w:val="001449F2"/>
    <w:rsid w:val="00144BD1"/>
    <w:rsid w:val="00145E51"/>
    <w:rsid w:val="00152830"/>
    <w:rsid w:val="00154326"/>
    <w:rsid w:val="00180DD1"/>
    <w:rsid w:val="00181748"/>
    <w:rsid w:val="001833C5"/>
    <w:rsid w:val="00186C07"/>
    <w:rsid w:val="0018788C"/>
    <w:rsid w:val="00187F5E"/>
    <w:rsid w:val="00194117"/>
    <w:rsid w:val="001952F8"/>
    <w:rsid w:val="00196283"/>
    <w:rsid w:val="001A069D"/>
    <w:rsid w:val="001A30BD"/>
    <w:rsid w:val="001A6A75"/>
    <w:rsid w:val="001A7DB1"/>
    <w:rsid w:val="001A7E08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564"/>
    <w:rsid w:val="0021065E"/>
    <w:rsid w:val="00210877"/>
    <w:rsid w:val="00213F47"/>
    <w:rsid w:val="00216E0A"/>
    <w:rsid w:val="00217199"/>
    <w:rsid w:val="0022351D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47B94"/>
    <w:rsid w:val="00250144"/>
    <w:rsid w:val="002518E0"/>
    <w:rsid w:val="00251D36"/>
    <w:rsid w:val="00252485"/>
    <w:rsid w:val="002540D9"/>
    <w:rsid w:val="002565CF"/>
    <w:rsid w:val="00256656"/>
    <w:rsid w:val="00256D7F"/>
    <w:rsid w:val="00260133"/>
    <w:rsid w:val="0026667A"/>
    <w:rsid w:val="00272F9C"/>
    <w:rsid w:val="00273A0B"/>
    <w:rsid w:val="002905EB"/>
    <w:rsid w:val="00294FE6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6FA5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250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3D67"/>
    <w:rsid w:val="00337891"/>
    <w:rsid w:val="00341733"/>
    <w:rsid w:val="0034184E"/>
    <w:rsid w:val="00341ED6"/>
    <w:rsid w:val="00347652"/>
    <w:rsid w:val="00352E4B"/>
    <w:rsid w:val="00361921"/>
    <w:rsid w:val="0036235C"/>
    <w:rsid w:val="00362B86"/>
    <w:rsid w:val="00362CE5"/>
    <w:rsid w:val="00363975"/>
    <w:rsid w:val="003639F3"/>
    <w:rsid w:val="00363FC9"/>
    <w:rsid w:val="00364BF7"/>
    <w:rsid w:val="00364F00"/>
    <w:rsid w:val="0037678E"/>
    <w:rsid w:val="003849A4"/>
    <w:rsid w:val="00385119"/>
    <w:rsid w:val="003867CD"/>
    <w:rsid w:val="00387BF4"/>
    <w:rsid w:val="00393DBF"/>
    <w:rsid w:val="003A5B2A"/>
    <w:rsid w:val="003A722B"/>
    <w:rsid w:val="003B4A55"/>
    <w:rsid w:val="003C0C9C"/>
    <w:rsid w:val="003D456D"/>
    <w:rsid w:val="003D4CC0"/>
    <w:rsid w:val="003D4E66"/>
    <w:rsid w:val="003E59C3"/>
    <w:rsid w:val="003F09B1"/>
    <w:rsid w:val="003F18D9"/>
    <w:rsid w:val="003F3205"/>
    <w:rsid w:val="003F765F"/>
    <w:rsid w:val="00401A9E"/>
    <w:rsid w:val="00404A3F"/>
    <w:rsid w:val="00405E64"/>
    <w:rsid w:val="00410E30"/>
    <w:rsid w:val="004147D1"/>
    <w:rsid w:val="00431255"/>
    <w:rsid w:val="0043410A"/>
    <w:rsid w:val="0043623C"/>
    <w:rsid w:val="00436F3E"/>
    <w:rsid w:val="004377FE"/>
    <w:rsid w:val="00440304"/>
    <w:rsid w:val="00444264"/>
    <w:rsid w:val="00444F99"/>
    <w:rsid w:val="00447BCA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5491"/>
    <w:rsid w:val="00496E7C"/>
    <w:rsid w:val="00497491"/>
    <w:rsid w:val="004A0EA5"/>
    <w:rsid w:val="004A3AD6"/>
    <w:rsid w:val="004C1331"/>
    <w:rsid w:val="004C2582"/>
    <w:rsid w:val="004D0FAD"/>
    <w:rsid w:val="004D5330"/>
    <w:rsid w:val="004D5D37"/>
    <w:rsid w:val="004E39D0"/>
    <w:rsid w:val="004F3C64"/>
    <w:rsid w:val="00507960"/>
    <w:rsid w:val="00510B8C"/>
    <w:rsid w:val="00510DB3"/>
    <w:rsid w:val="00514FCB"/>
    <w:rsid w:val="005200B6"/>
    <w:rsid w:val="0052226A"/>
    <w:rsid w:val="005236E7"/>
    <w:rsid w:val="00527EC6"/>
    <w:rsid w:val="00531B8C"/>
    <w:rsid w:val="0053510E"/>
    <w:rsid w:val="005366FA"/>
    <w:rsid w:val="00537B43"/>
    <w:rsid w:val="00540486"/>
    <w:rsid w:val="00540749"/>
    <w:rsid w:val="00540981"/>
    <w:rsid w:val="00541D56"/>
    <w:rsid w:val="00541D9D"/>
    <w:rsid w:val="00541E2D"/>
    <w:rsid w:val="0054769F"/>
    <w:rsid w:val="00551E95"/>
    <w:rsid w:val="00553CD9"/>
    <w:rsid w:val="005604EA"/>
    <w:rsid w:val="0056536F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B6DF1"/>
    <w:rsid w:val="005B72BC"/>
    <w:rsid w:val="005C3AC2"/>
    <w:rsid w:val="005C6795"/>
    <w:rsid w:val="005C7490"/>
    <w:rsid w:val="005D297B"/>
    <w:rsid w:val="005E1F2C"/>
    <w:rsid w:val="005E4680"/>
    <w:rsid w:val="005E57D6"/>
    <w:rsid w:val="005E5BB4"/>
    <w:rsid w:val="005E61CD"/>
    <w:rsid w:val="005F2D10"/>
    <w:rsid w:val="005F3880"/>
    <w:rsid w:val="00600104"/>
    <w:rsid w:val="00600C6A"/>
    <w:rsid w:val="00601D3E"/>
    <w:rsid w:val="00602468"/>
    <w:rsid w:val="0060359A"/>
    <w:rsid w:val="00603B33"/>
    <w:rsid w:val="006041A1"/>
    <w:rsid w:val="006114E3"/>
    <w:rsid w:val="00614AFA"/>
    <w:rsid w:val="00614D08"/>
    <w:rsid w:val="006171B3"/>
    <w:rsid w:val="006224AE"/>
    <w:rsid w:val="00633FE1"/>
    <w:rsid w:val="00635297"/>
    <w:rsid w:val="00635C2F"/>
    <w:rsid w:val="006374FA"/>
    <w:rsid w:val="00646455"/>
    <w:rsid w:val="00660449"/>
    <w:rsid w:val="00661D51"/>
    <w:rsid w:val="00665E4E"/>
    <w:rsid w:val="00666AFD"/>
    <w:rsid w:val="00667AE7"/>
    <w:rsid w:val="00673A6E"/>
    <w:rsid w:val="00674741"/>
    <w:rsid w:val="0067654E"/>
    <w:rsid w:val="006811FF"/>
    <w:rsid w:val="00681E5A"/>
    <w:rsid w:val="006845E9"/>
    <w:rsid w:val="00686ED4"/>
    <w:rsid w:val="006962C1"/>
    <w:rsid w:val="0069657C"/>
    <w:rsid w:val="006A61EA"/>
    <w:rsid w:val="006A7C28"/>
    <w:rsid w:val="006B1E80"/>
    <w:rsid w:val="006B5229"/>
    <w:rsid w:val="006B5F56"/>
    <w:rsid w:val="006C12CB"/>
    <w:rsid w:val="006C2D7D"/>
    <w:rsid w:val="006D4C9F"/>
    <w:rsid w:val="006D634C"/>
    <w:rsid w:val="006E1C97"/>
    <w:rsid w:val="006E2C55"/>
    <w:rsid w:val="006F2855"/>
    <w:rsid w:val="006F3CF4"/>
    <w:rsid w:val="00702C1E"/>
    <w:rsid w:val="00707BA6"/>
    <w:rsid w:val="00711A0D"/>
    <w:rsid w:val="00714679"/>
    <w:rsid w:val="00715441"/>
    <w:rsid w:val="007219DD"/>
    <w:rsid w:val="00722EA8"/>
    <w:rsid w:val="00725671"/>
    <w:rsid w:val="00727610"/>
    <w:rsid w:val="00737A19"/>
    <w:rsid w:val="00746252"/>
    <w:rsid w:val="00751961"/>
    <w:rsid w:val="0075721A"/>
    <w:rsid w:val="00765195"/>
    <w:rsid w:val="00765A93"/>
    <w:rsid w:val="00767585"/>
    <w:rsid w:val="00770295"/>
    <w:rsid w:val="00773CA8"/>
    <w:rsid w:val="00776EF2"/>
    <w:rsid w:val="00783E4E"/>
    <w:rsid w:val="00784FF5"/>
    <w:rsid w:val="00786BDF"/>
    <w:rsid w:val="007874B4"/>
    <w:rsid w:val="007969D1"/>
    <w:rsid w:val="00796BD4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526B"/>
    <w:rsid w:val="007F746C"/>
    <w:rsid w:val="008003B3"/>
    <w:rsid w:val="008068A5"/>
    <w:rsid w:val="008119C7"/>
    <w:rsid w:val="0081230A"/>
    <w:rsid w:val="00820AE5"/>
    <w:rsid w:val="0082456E"/>
    <w:rsid w:val="0082534B"/>
    <w:rsid w:val="00825980"/>
    <w:rsid w:val="00830DBF"/>
    <w:rsid w:val="00832905"/>
    <w:rsid w:val="00836552"/>
    <w:rsid w:val="0084459F"/>
    <w:rsid w:val="00847EDF"/>
    <w:rsid w:val="0085428C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867FE"/>
    <w:rsid w:val="00886D7D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B5750"/>
    <w:rsid w:val="008C31B1"/>
    <w:rsid w:val="008C4FBE"/>
    <w:rsid w:val="008C5B38"/>
    <w:rsid w:val="008C6874"/>
    <w:rsid w:val="008D1A6A"/>
    <w:rsid w:val="008D3DCA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013D"/>
    <w:rsid w:val="009017D0"/>
    <w:rsid w:val="00905396"/>
    <w:rsid w:val="00912AE0"/>
    <w:rsid w:val="0091328D"/>
    <w:rsid w:val="009132C7"/>
    <w:rsid w:val="0091423E"/>
    <w:rsid w:val="00921DE0"/>
    <w:rsid w:val="00923E48"/>
    <w:rsid w:val="009253B7"/>
    <w:rsid w:val="00926383"/>
    <w:rsid w:val="0092752F"/>
    <w:rsid w:val="00930893"/>
    <w:rsid w:val="00930F08"/>
    <w:rsid w:val="009318C4"/>
    <w:rsid w:val="009358E8"/>
    <w:rsid w:val="00936951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16EE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4C5C"/>
    <w:rsid w:val="009E6A87"/>
    <w:rsid w:val="009F2F04"/>
    <w:rsid w:val="009F3119"/>
    <w:rsid w:val="009F3F02"/>
    <w:rsid w:val="00A049EB"/>
    <w:rsid w:val="00A05B7E"/>
    <w:rsid w:val="00A158C7"/>
    <w:rsid w:val="00A16FA4"/>
    <w:rsid w:val="00A25B61"/>
    <w:rsid w:val="00A33D92"/>
    <w:rsid w:val="00A365F0"/>
    <w:rsid w:val="00A37E34"/>
    <w:rsid w:val="00A51532"/>
    <w:rsid w:val="00A6172F"/>
    <w:rsid w:val="00A639FF"/>
    <w:rsid w:val="00A6463B"/>
    <w:rsid w:val="00A656E4"/>
    <w:rsid w:val="00A71A73"/>
    <w:rsid w:val="00A72ADF"/>
    <w:rsid w:val="00A75159"/>
    <w:rsid w:val="00A75452"/>
    <w:rsid w:val="00A77886"/>
    <w:rsid w:val="00A841C5"/>
    <w:rsid w:val="00A85DD5"/>
    <w:rsid w:val="00A87CF7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3D3"/>
    <w:rsid w:val="00AC6E5E"/>
    <w:rsid w:val="00AC79E5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272E"/>
    <w:rsid w:val="00B154E6"/>
    <w:rsid w:val="00B21802"/>
    <w:rsid w:val="00B25D10"/>
    <w:rsid w:val="00B26D2C"/>
    <w:rsid w:val="00B35242"/>
    <w:rsid w:val="00B35F84"/>
    <w:rsid w:val="00B37B03"/>
    <w:rsid w:val="00B42ED9"/>
    <w:rsid w:val="00B46A3B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1E74"/>
    <w:rsid w:val="00BA5041"/>
    <w:rsid w:val="00BA7BCD"/>
    <w:rsid w:val="00BB166E"/>
    <w:rsid w:val="00BB4210"/>
    <w:rsid w:val="00BB6C47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1794"/>
    <w:rsid w:val="00BE70B4"/>
    <w:rsid w:val="00BE7F06"/>
    <w:rsid w:val="00BF5242"/>
    <w:rsid w:val="00C0276C"/>
    <w:rsid w:val="00C04F32"/>
    <w:rsid w:val="00C145F2"/>
    <w:rsid w:val="00C170E5"/>
    <w:rsid w:val="00C22A00"/>
    <w:rsid w:val="00C2356B"/>
    <w:rsid w:val="00C24F7F"/>
    <w:rsid w:val="00C26C66"/>
    <w:rsid w:val="00C3002A"/>
    <w:rsid w:val="00C373E0"/>
    <w:rsid w:val="00C375E8"/>
    <w:rsid w:val="00C53EAE"/>
    <w:rsid w:val="00C53F02"/>
    <w:rsid w:val="00C54CBD"/>
    <w:rsid w:val="00C55116"/>
    <w:rsid w:val="00C561BB"/>
    <w:rsid w:val="00C61368"/>
    <w:rsid w:val="00C62193"/>
    <w:rsid w:val="00C642B0"/>
    <w:rsid w:val="00C64761"/>
    <w:rsid w:val="00C70668"/>
    <w:rsid w:val="00C71EF8"/>
    <w:rsid w:val="00C728E9"/>
    <w:rsid w:val="00C72E74"/>
    <w:rsid w:val="00C7430F"/>
    <w:rsid w:val="00C74FE6"/>
    <w:rsid w:val="00C7736F"/>
    <w:rsid w:val="00C77C33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566E"/>
    <w:rsid w:val="00D06A61"/>
    <w:rsid w:val="00D13AA4"/>
    <w:rsid w:val="00D1409A"/>
    <w:rsid w:val="00D15C3C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47783"/>
    <w:rsid w:val="00D51275"/>
    <w:rsid w:val="00D57071"/>
    <w:rsid w:val="00D57F9F"/>
    <w:rsid w:val="00D60445"/>
    <w:rsid w:val="00D70B1D"/>
    <w:rsid w:val="00D70D96"/>
    <w:rsid w:val="00D720D2"/>
    <w:rsid w:val="00D757BC"/>
    <w:rsid w:val="00D762B8"/>
    <w:rsid w:val="00D775AC"/>
    <w:rsid w:val="00D77952"/>
    <w:rsid w:val="00D8298E"/>
    <w:rsid w:val="00D82DA8"/>
    <w:rsid w:val="00D8734B"/>
    <w:rsid w:val="00D91C8F"/>
    <w:rsid w:val="00D92242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DF53AB"/>
    <w:rsid w:val="00E020FC"/>
    <w:rsid w:val="00E03151"/>
    <w:rsid w:val="00E032DB"/>
    <w:rsid w:val="00E044C8"/>
    <w:rsid w:val="00E16D14"/>
    <w:rsid w:val="00E176AB"/>
    <w:rsid w:val="00E20034"/>
    <w:rsid w:val="00E21C3F"/>
    <w:rsid w:val="00E23E66"/>
    <w:rsid w:val="00E268D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72614"/>
    <w:rsid w:val="00E84FCD"/>
    <w:rsid w:val="00E8577F"/>
    <w:rsid w:val="00E85E0E"/>
    <w:rsid w:val="00E867E0"/>
    <w:rsid w:val="00E86CD3"/>
    <w:rsid w:val="00E9004B"/>
    <w:rsid w:val="00E90862"/>
    <w:rsid w:val="00EB09F7"/>
    <w:rsid w:val="00EB1228"/>
    <w:rsid w:val="00EB6141"/>
    <w:rsid w:val="00EC0B74"/>
    <w:rsid w:val="00ED3D2B"/>
    <w:rsid w:val="00EE263E"/>
    <w:rsid w:val="00EE26AB"/>
    <w:rsid w:val="00EE3BBC"/>
    <w:rsid w:val="00EF190F"/>
    <w:rsid w:val="00EF417B"/>
    <w:rsid w:val="00EF6E62"/>
    <w:rsid w:val="00F1257A"/>
    <w:rsid w:val="00F147ED"/>
    <w:rsid w:val="00F27C51"/>
    <w:rsid w:val="00F33BD1"/>
    <w:rsid w:val="00F35C42"/>
    <w:rsid w:val="00F36729"/>
    <w:rsid w:val="00F3686A"/>
    <w:rsid w:val="00F36CC2"/>
    <w:rsid w:val="00F417BB"/>
    <w:rsid w:val="00F4318C"/>
    <w:rsid w:val="00F43F8E"/>
    <w:rsid w:val="00F50EDF"/>
    <w:rsid w:val="00F51C08"/>
    <w:rsid w:val="00F51C8D"/>
    <w:rsid w:val="00F56F9A"/>
    <w:rsid w:val="00F602B0"/>
    <w:rsid w:val="00F651F5"/>
    <w:rsid w:val="00F727CE"/>
    <w:rsid w:val="00F737FE"/>
    <w:rsid w:val="00F80444"/>
    <w:rsid w:val="00F80A87"/>
    <w:rsid w:val="00F90FCC"/>
    <w:rsid w:val="00F91518"/>
    <w:rsid w:val="00F91B91"/>
    <w:rsid w:val="00F95E33"/>
    <w:rsid w:val="00FA2AB4"/>
    <w:rsid w:val="00FB39DC"/>
    <w:rsid w:val="00FC02CC"/>
    <w:rsid w:val="00FC45EA"/>
    <w:rsid w:val="00FC5A02"/>
    <w:rsid w:val="00FD293C"/>
    <w:rsid w:val="00FD33F9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093B8"/>
  <w15:docId w15:val="{36A502CF-12E0-4E0C-A320-9EB8AF46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06946"/>
    <w:rsid w:val="000371CE"/>
    <w:rsid w:val="00047F80"/>
    <w:rsid w:val="000D7E54"/>
    <w:rsid w:val="000F07E4"/>
    <w:rsid w:val="0015519A"/>
    <w:rsid w:val="00162687"/>
    <w:rsid w:val="001763E8"/>
    <w:rsid w:val="0019125C"/>
    <w:rsid w:val="001B028B"/>
    <w:rsid w:val="001B04BD"/>
    <w:rsid w:val="001B3D0E"/>
    <w:rsid w:val="00216D88"/>
    <w:rsid w:val="00317F47"/>
    <w:rsid w:val="0036034F"/>
    <w:rsid w:val="00451D02"/>
    <w:rsid w:val="004A09CC"/>
    <w:rsid w:val="005B2DDA"/>
    <w:rsid w:val="006109B7"/>
    <w:rsid w:val="00653BC6"/>
    <w:rsid w:val="00673C63"/>
    <w:rsid w:val="006B37DE"/>
    <w:rsid w:val="006C4111"/>
    <w:rsid w:val="00705F70"/>
    <w:rsid w:val="0072624C"/>
    <w:rsid w:val="00785C66"/>
    <w:rsid w:val="00796CCA"/>
    <w:rsid w:val="007C672A"/>
    <w:rsid w:val="00861737"/>
    <w:rsid w:val="00876187"/>
    <w:rsid w:val="00885E2F"/>
    <w:rsid w:val="008B259E"/>
    <w:rsid w:val="009577F1"/>
    <w:rsid w:val="0098101A"/>
    <w:rsid w:val="00983464"/>
    <w:rsid w:val="009E11E6"/>
    <w:rsid w:val="00A3755D"/>
    <w:rsid w:val="00AB46AE"/>
    <w:rsid w:val="00AE32BC"/>
    <w:rsid w:val="00B26EFC"/>
    <w:rsid w:val="00BB08F7"/>
    <w:rsid w:val="00BD775E"/>
    <w:rsid w:val="00BF58A5"/>
    <w:rsid w:val="00C42526"/>
    <w:rsid w:val="00C755DC"/>
    <w:rsid w:val="00CB2843"/>
    <w:rsid w:val="00CD579F"/>
    <w:rsid w:val="00DF5F1E"/>
    <w:rsid w:val="00E077FC"/>
    <w:rsid w:val="00E26D67"/>
    <w:rsid w:val="00EC2C4A"/>
    <w:rsid w:val="00F03995"/>
    <w:rsid w:val="00F55332"/>
    <w:rsid w:val="00F660BD"/>
    <w:rsid w:val="00F954D6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952528D-0EFE-4FBE-BA60-450E4513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1092</TotalTime>
  <Pages>1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15578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Matt Leser</cp:lastModifiedBy>
  <cp:revision>137</cp:revision>
  <cp:lastPrinted>2014-12-17T17:01:00Z</cp:lastPrinted>
  <dcterms:created xsi:type="dcterms:W3CDTF">2015-09-17T16:12:00Z</dcterms:created>
  <dcterms:modified xsi:type="dcterms:W3CDTF">2017-02-09T19:22:00Z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